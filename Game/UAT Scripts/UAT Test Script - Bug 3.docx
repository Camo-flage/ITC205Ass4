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16"/>
        <w:gridCol w:w="2716"/>
        <w:gridCol w:w="5596"/>
        <w:gridCol w:w="714"/>
        <w:gridCol w:w="684"/>
        <w:gridCol w:w="30"/>
      </w:tblGrid>
      <w:tr w:rsidR="00E303EF" w:rsidTr="00C37BF6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37BF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3 Replication</w:t>
            </w:r>
          </w:p>
        </w:tc>
      </w:tr>
      <w:tr w:rsidR="00A30AD6" w:rsidTr="00C37BF6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C37BF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3</w:t>
            </w:r>
          </w:p>
        </w:tc>
      </w:tr>
      <w:tr w:rsidR="00E303EF" w:rsidTr="00C37BF6">
        <w:trPr>
          <w:gridAfter w:val="1"/>
          <w:wAfter w:w="30" w:type="dxa"/>
          <w:cantSplit/>
          <w:trHeight w:val="711"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37BF6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“Odds in the game do not appear to be correct”</w:t>
            </w:r>
          </w:p>
        </w:tc>
      </w:tr>
      <w:tr w:rsidR="00E303EF" w:rsidTr="00C37BF6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37BF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Tr="00C37BF6">
        <w:trPr>
          <w:gridAfter w:val="1"/>
          <w:wAfter w:w="30" w:type="dxa"/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37BF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Results of game is displayed</w:t>
            </w:r>
          </w:p>
        </w:tc>
      </w:tr>
      <w:tr w:rsidR="00E303EF" w:rsidTr="00C37BF6">
        <w:trPr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C37BF6" w:rsidTr="00C37BF6">
        <w:trPr>
          <w:cantSplit/>
          <w:tblHeader/>
        </w:trPr>
        <w:tc>
          <w:tcPr>
            <w:tcW w:w="367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37BF6" w:rsidRDefault="00C37BF6" w:rsidP="00C37BF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37BF6" w:rsidRDefault="00C37BF6" w:rsidP="00C37BF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 (the bug was replicated)</w:t>
            </w:r>
          </w:p>
        </w:tc>
      </w:tr>
      <w:tr w:rsidR="00DF1585" w:rsidTr="00C37B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C37B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C37BF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Program</w:t>
            </w:r>
          </w:p>
        </w:tc>
        <w:tc>
          <w:tcPr>
            <w:tcW w:w="5596" w:type="dxa"/>
          </w:tcPr>
          <w:p w:rsidR="00DF1585" w:rsidRDefault="00C37B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“Crown and Anchor games have an approximate 8% bias to the house. So the win: (win + l</w:t>
            </w:r>
            <w:bookmarkStart w:id="0" w:name="_GoBack"/>
            <w:bookmarkEnd w:id="0"/>
            <w:r>
              <w:rPr>
                <w:sz w:val="24"/>
              </w:rPr>
              <w:t>ose) ratio should approximately equal to 0.42. “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37BF6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C37BF6" w:rsidRPr="00572CE5" w:rsidRDefault="00C37BF6" w:rsidP="00C37BF6">
            <w:pPr>
              <w:pStyle w:val="bp"/>
              <w:tabs>
                <w:tab w:val="center" w:pos="1116"/>
              </w:tabs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  <w:r>
              <w:rPr>
                <w:color w:val="0000FF"/>
              </w:rPr>
              <w:tab/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C37BF6" w:rsidRPr="00572CE5" w:rsidRDefault="00C37BF6" w:rsidP="00C37BF6">
            <w:pPr>
              <w:pStyle w:val="bp"/>
              <w:tabs>
                <w:tab w:val="center" w:pos="1116"/>
              </w:tabs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  <w:r>
              <w:rPr>
                <w:color w:val="0000FF"/>
              </w:rPr>
              <w:tab/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C37BF6" w:rsidRDefault="00C37BF6" w:rsidP="00C37BF6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C37BF6" w:rsidRDefault="00C37BF6" w:rsidP="00C37BF6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C37BF6" w:rsidRDefault="00C37BF6" w:rsidP="00C37BF6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C37BF6" w:rsidRDefault="00C37BF6" w:rsidP="00C37BF6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47" w:rsidRDefault="00F63D47">
      <w:r>
        <w:separator/>
      </w:r>
    </w:p>
  </w:endnote>
  <w:endnote w:type="continuationSeparator" w:id="0">
    <w:p w:rsidR="00F63D47" w:rsidRDefault="00F6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BF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7BF6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47" w:rsidRDefault="00F63D47">
      <w:r>
        <w:separator/>
      </w:r>
    </w:p>
  </w:footnote>
  <w:footnote w:type="continuationSeparator" w:id="0">
    <w:p w:rsidR="00F63D47" w:rsidRDefault="00F63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37BF6" w:rsidP="00B71A35">
          <w:r>
            <w:t>Bug 3 Replication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37BF6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63D4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3</cp:revision>
  <cp:lastPrinted>2003-10-05T22:49:00Z</cp:lastPrinted>
  <dcterms:created xsi:type="dcterms:W3CDTF">2015-07-22T01:48:00Z</dcterms:created>
  <dcterms:modified xsi:type="dcterms:W3CDTF">2015-10-13T12:22:00Z</dcterms:modified>
</cp:coreProperties>
</file>